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4023022"/>
        <w:placeholder>
          <w:docPart w:val="0FB8F5CCA653403991AA4C0F0798E34E"/>
        </w:placeholder>
        <w:showingPlcHdr/>
      </w:sdtPr>
      <w:sdtEndPr/>
      <w:sdtContent>
        <w:p w:rsidR="007952CB" w:rsidRDefault="00EE4B2C">
          <w:pPr>
            <w:pStyle w:val="Companyname"/>
          </w:pPr>
          <w:r>
            <w:t>[Company Name]</w:t>
          </w:r>
        </w:p>
      </w:sdtContent>
    </w:sdt>
    <w:p w:rsidR="007952CB" w:rsidRDefault="007952CB">
      <w:pPr>
        <w:pStyle w:val="Logo"/>
      </w:pPr>
    </w:p>
    <w:p w:rsidR="007952CB" w:rsidRDefault="007652F2">
      <w:pPr>
        <w:pStyle w:val="Heading1"/>
      </w:pPr>
      <w:r>
        <w:t>Computer</w:t>
      </w:r>
      <w:r w:rsidR="00EE4B2C">
        <w:t xml:space="preserve"> Status Report</w:t>
      </w:r>
    </w:p>
    <w:p w:rsidR="007952CB" w:rsidRDefault="007652F2">
      <w:pPr>
        <w:pStyle w:val="Heading2"/>
      </w:pPr>
      <w:r>
        <w:t>Computer</w:t>
      </w:r>
      <w:r w:rsidR="00EE4B2C">
        <w:t xml:space="preserve"> information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Contact information"/>
      </w:tblPr>
      <w:tblGrid>
        <w:gridCol w:w="1890"/>
        <w:gridCol w:w="3510"/>
        <w:gridCol w:w="1710"/>
        <w:gridCol w:w="3690"/>
      </w:tblGrid>
      <w:tr w:rsidR="007952CB" w:rsidTr="007952CB">
        <w:tc>
          <w:tcPr>
            <w:tcW w:w="1890" w:type="dxa"/>
          </w:tcPr>
          <w:p w:rsidR="007952CB" w:rsidRDefault="007652F2">
            <w:pPr>
              <w:pStyle w:val="Heading3"/>
              <w:outlineLvl w:val="2"/>
            </w:pPr>
            <w:r>
              <w:t>Computer</w:t>
            </w:r>
            <w:r w:rsidR="00EE4B2C">
              <w:t xml:space="preserve"> name</w:t>
            </w:r>
          </w:p>
        </w:tc>
        <w:tc>
          <w:tcPr>
            <w:tcW w:w="3510" w:type="dxa"/>
          </w:tcPr>
          <w:p w:rsidR="007952CB" w:rsidRDefault="007652F2">
            <w:r>
              <w:t>Comp NAME</w:t>
            </w:r>
          </w:p>
        </w:tc>
        <w:tc>
          <w:tcPr>
            <w:tcW w:w="1710" w:type="dxa"/>
          </w:tcPr>
          <w:p w:rsidR="007952CB" w:rsidRDefault="007652F2">
            <w:pPr>
              <w:pStyle w:val="Heading3"/>
              <w:outlineLvl w:val="2"/>
            </w:pPr>
            <w:r>
              <w:t>Computer</w:t>
            </w:r>
            <w:r w:rsidR="00EE4B2C">
              <w:t xml:space="preserve"> ID</w:t>
            </w:r>
          </w:p>
        </w:tc>
        <w:tc>
          <w:tcPr>
            <w:tcW w:w="3690" w:type="dxa"/>
          </w:tcPr>
          <w:p w:rsidR="007952CB" w:rsidRDefault="007652F2">
            <w:r>
              <w:t>Comp ID</w:t>
            </w:r>
          </w:p>
        </w:tc>
      </w:tr>
      <w:tr w:rsidR="007952CB" w:rsidTr="007952CB">
        <w:tc>
          <w:tcPr>
            <w:tcW w:w="1890" w:type="dxa"/>
          </w:tcPr>
          <w:p w:rsidR="007952CB" w:rsidRDefault="00EE4B2C">
            <w:pPr>
              <w:pStyle w:val="Heading3"/>
              <w:outlineLvl w:val="2"/>
            </w:pPr>
            <w:r>
              <w:t>Department</w:t>
            </w:r>
          </w:p>
        </w:tc>
        <w:tc>
          <w:tcPr>
            <w:tcW w:w="3510" w:type="dxa"/>
          </w:tcPr>
          <w:p w:rsidR="007952CB" w:rsidRDefault="007652F2">
            <w:proofErr w:type="spellStart"/>
            <w:r>
              <w:t>Dept</w:t>
            </w:r>
            <w:proofErr w:type="spellEnd"/>
          </w:p>
        </w:tc>
        <w:tc>
          <w:tcPr>
            <w:tcW w:w="1710" w:type="dxa"/>
          </w:tcPr>
          <w:p w:rsidR="007952CB" w:rsidRDefault="00EE4B2C">
            <w:pPr>
              <w:pStyle w:val="Heading3"/>
              <w:outlineLvl w:val="2"/>
            </w:pPr>
            <w:r>
              <w:t>Manager</w:t>
            </w:r>
          </w:p>
        </w:tc>
        <w:tc>
          <w:tcPr>
            <w:tcW w:w="3690" w:type="dxa"/>
          </w:tcPr>
          <w:p w:rsidR="007952CB" w:rsidRDefault="007652F2">
            <w:r>
              <w:t>Manager</w:t>
            </w:r>
          </w:p>
        </w:tc>
      </w:tr>
      <w:tr w:rsidR="007952CB" w:rsidTr="007952CB">
        <w:tc>
          <w:tcPr>
            <w:tcW w:w="1890" w:type="dxa"/>
          </w:tcPr>
          <w:p w:rsidR="007952CB" w:rsidRDefault="00EE4B2C">
            <w:pPr>
              <w:pStyle w:val="Heading3"/>
              <w:outlineLvl w:val="2"/>
            </w:pPr>
            <w:r>
              <w:t>Report start date</w:t>
            </w:r>
          </w:p>
        </w:tc>
        <w:sdt>
          <w:sdtPr>
            <w:id w:val="1525369920"/>
            <w:placeholder>
              <w:docPart w:val="9A42EBF6EBB3448F8574C48A83D0FF30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510" w:type="dxa"/>
              </w:tcPr>
              <w:p w:rsidR="007952CB" w:rsidRDefault="00EE4B2C">
                <w:r>
                  <w:t>[Start date]</w:t>
                </w:r>
              </w:p>
            </w:tc>
          </w:sdtContent>
        </w:sdt>
        <w:tc>
          <w:tcPr>
            <w:tcW w:w="1710" w:type="dxa"/>
          </w:tcPr>
          <w:p w:rsidR="007952CB" w:rsidRDefault="00EE4B2C">
            <w:pPr>
              <w:pStyle w:val="Heading3"/>
              <w:outlineLvl w:val="2"/>
            </w:pPr>
            <w:r>
              <w:t>Report end date</w:t>
            </w:r>
          </w:p>
        </w:tc>
        <w:sdt>
          <w:sdtPr>
            <w:id w:val="-1720206418"/>
            <w:placeholder>
              <w:docPart w:val="3BD2853415B5494AB22E2D0C349B561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90" w:type="dxa"/>
              </w:tcPr>
              <w:p w:rsidR="007952CB" w:rsidRDefault="00EE4B2C">
                <w:r>
                  <w:t>[End date]</w:t>
                </w:r>
              </w:p>
            </w:tc>
          </w:sdtContent>
        </w:sdt>
      </w:tr>
    </w:tbl>
    <w:p w:rsidR="007952CB" w:rsidRDefault="00EE4B2C">
      <w:pPr>
        <w:pStyle w:val="Heading2"/>
      </w:pPr>
      <w:r>
        <w:t>Short-term action items</w:t>
      </w:r>
    </w:p>
    <w:tbl>
      <w:tblPr>
        <w:tblStyle w:val="ListTable2"/>
        <w:tblW w:w="4042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Short-term action items"/>
      </w:tblPr>
      <w:tblGrid>
        <w:gridCol w:w="6211"/>
        <w:gridCol w:w="2430"/>
        <w:gridCol w:w="90"/>
      </w:tblGrid>
      <w:tr w:rsidR="007652F2" w:rsidTr="007652F2">
        <w:tc>
          <w:tcPr>
            <w:tcW w:w="6210" w:type="dxa"/>
          </w:tcPr>
          <w:p w:rsidR="007652F2" w:rsidRDefault="007652F2">
            <w:pPr>
              <w:pStyle w:val="Heading3"/>
              <w:outlineLvl w:val="2"/>
            </w:pPr>
            <w:r>
              <w:t>Action item</w:t>
            </w:r>
          </w:p>
        </w:tc>
        <w:tc>
          <w:tcPr>
            <w:tcW w:w="2520" w:type="dxa"/>
            <w:gridSpan w:val="2"/>
          </w:tcPr>
          <w:p w:rsidR="007652F2" w:rsidRDefault="007652F2">
            <w:pPr>
              <w:pStyle w:val="Heading3"/>
              <w:outlineLvl w:val="2"/>
            </w:pPr>
            <w:r>
              <w:t>Status</w:t>
            </w:r>
          </w:p>
        </w:tc>
      </w:tr>
      <w:tr w:rsidR="007652F2" w:rsidTr="007652F2">
        <w:trPr>
          <w:gridAfter w:val="1"/>
          <w:wAfter w:w="90" w:type="dxa"/>
        </w:trPr>
        <w:tc>
          <w:tcPr>
            <w:tcW w:w="6210" w:type="dxa"/>
          </w:tcPr>
          <w:p w:rsidR="007652F2" w:rsidRDefault="007652F2">
            <w:r>
              <w:t>Item 1</w:t>
            </w:r>
          </w:p>
        </w:tc>
        <w:tc>
          <w:tcPr>
            <w:tcW w:w="2430" w:type="dxa"/>
          </w:tcPr>
          <w:p w:rsidR="007652F2" w:rsidRDefault="007652F2">
            <w:r>
              <w:t>Status 1</w:t>
            </w:r>
          </w:p>
        </w:tc>
      </w:tr>
      <w:tr w:rsidR="007652F2" w:rsidTr="007652F2">
        <w:trPr>
          <w:gridAfter w:val="1"/>
          <w:wAfter w:w="90" w:type="dxa"/>
        </w:trPr>
        <w:tc>
          <w:tcPr>
            <w:tcW w:w="6210" w:type="dxa"/>
          </w:tcPr>
          <w:p w:rsidR="007652F2" w:rsidRDefault="007652F2">
            <w:r>
              <w:t>Item 2</w:t>
            </w:r>
          </w:p>
        </w:tc>
        <w:tc>
          <w:tcPr>
            <w:tcW w:w="2430" w:type="dxa"/>
          </w:tcPr>
          <w:p w:rsidR="007652F2" w:rsidRDefault="007652F2">
            <w:r>
              <w:t>Status 2</w:t>
            </w:r>
          </w:p>
        </w:tc>
      </w:tr>
      <w:tr w:rsidR="007652F2" w:rsidTr="007652F2">
        <w:trPr>
          <w:gridAfter w:val="1"/>
          <w:wAfter w:w="90" w:type="dxa"/>
        </w:trPr>
        <w:tc>
          <w:tcPr>
            <w:tcW w:w="621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  <w:tr w:rsidR="007652F2" w:rsidTr="007652F2">
        <w:trPr>
          <w:gridAfter w:val="1"/>
          <w:wAfter w:w="90" w:type="dxa"/>
        </w:trPr>
        <w:tc>
          <w:tcPr>
            <w:tcW w:w="621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  <w:tr w:rsidR="007652F2" w:rsidTr="007652F2">
        <w:trPr>
          <w:gridAfter w:val="1"/>
          <w:wAfter w:w="90" w:type="dxa"/>
        </w:trPr>
        <w:tc>
          <w:tcPr>
            <w:tcW w:w="621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  <w:tr w:rsidR="007652F2" w:rsidTr="007652F2">
        <w:trPr>
          <w:gridAfter w:val="1"/>
          <w:wAfter w:w="90" w:type="dxa"/>
        </w:trPr>
        <w:tc>
          <w:tcPr>
            <w:tcW w:w="621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</w:tbl>
    <w:p w:rsidR="007952CB" w:rsidRDefault="00EE4B2C">
      <w:pPr>
        <w:pStyle w:val="Heading2"/>
      </w:pPr>
      <w:r>
        <w:t>Long-term goals</w:t>
      </w:r>
    </w:p>
    <w:tbl>
      <w:tblPr>
        <w:tblStyle w:val="ListTable2"/>
        <w:tblW w:w="4042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Long-term goals"/>
      </w:tblPr>
      <w:tblGrid>
        <w:gridCol w:w="6301"/>
        <w:gridCol w:w="2430"/>
      </w:tblGrid>
      <w:tr w:rsidR="007652F2" w:rsidTr="007652F2">
        <w:tc>
          <w:tcPr>
            <w:tcW w:w="6300" w:type="dxa"/>
          </w:tcPr>
          <w:p w:rsidR="007652F2" w:rsidRDefault="007652F2">
            <w:pPr>
              <w:pStyle w:val="Heading3"/>
              <w:outlineLvl w:val="2"/>
            </w:pPr>
            <w:r>
              <w:t>Goals</w:t>
            </w:r>
          </w:p>
        </w:tc>
        <w:tc>
          <w:tcPr>
            <w:tcW w:w="2430" w:type="dxa"/>
          </w:tcPr>
          <w:p w:rsidR="007652F2" w:rsidRDefault="007652F2">
            <w:pPr>
              <w:pStyle w:val="Heading3"/>
              <w:outlineLvl w:val="2"/>
            </w:pPr>
            <w:r>
              <w:t>Progress</w:t>
            </w:r>
          </w:p>
        </w:tc>
      </w:tr>
      <w:tr w:rsidR="007652F2" w:rsidTr="007652F2">
        <w:tc>
          <w:tcPr>
            <w:tcW w:w="6300" w:type="dxa"/>
          </w:tcPr>
          <w:p w:rsidR="007652F2" w:rsidRDefault="007652F2">
            <w:r>
              <w:t>Goals 1</w:t>
            </w:r>
          </w:p>
        </w:tc>
        <w:tc>
          <w:tcPr>
            <w:tcW w:w="2430" w:type="dxa"/>
          </w:tcPr>
          <w:p w:rsidR="007652F2" w:rsidRDefault="007652F2">
            <w:r>
              <w:t>Progress 1</w:t>
            </w:r>
          </w:p>
        </w:tc>
      </w:tr>
      <w:tr w:rsidR="007652F2" w:rsidTr="007652F2">
        <w:tc>
          <w:tcPr>
            <w:tcW w:w="6300" w:type="dxa"/>
          </w:tcPr>
          <w:p w:rsidR="007652F2" w:rsidRDefault="007652F2">
            <w:r>
              <w:t>Goals 2</w:t>
            </w:r>
          </w:p>
        </w:tc>
        <w:tc>
          <w:tcPr>
            <w:tcW w:w="2430" w:type="dxa"/>
          </w:tcPr>
          <w:p w:rsidR="007652F2" w:rsidRDefault="007652F2">
            <w:r>
              <w:t>Progress 2</w:t>
            </w:r>
          </w:p>
        </w:tc>
      </w:tr>
      <w:tr w:rsidR="007652F2" w:rsidTr="007652F2">
        <w:tc>
          <w:tcPr>
            <w:tcW w:w="6300" w:type="dxa"/>
          </w:tcPr>
          <w:p w:rsidR="007652F2" w:rsidRDefault="007652F2">
            <w:bookmarkStart w:id="0" w:name="_GoBack"/>
            <w:bookmarkEnd w:id="0"/>
          </w:p>
        </w:tc>
        <w:tc>
          <w:tcPr>
            <w:tcW w:w="2430" w:type="dxa"/>
          </w:tcPr>
          <w:p w:rsidR="007652F2" w:rsidRDefault="007652F2"/>
        </w:tc>
      </w:tr>
      <w:tr w:rsidR="007652F2" w:rsidTr="007652F2">
        <w:tc>
          <w:tcPr>
            <w:tcW w:w="630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  <w:tr w:rsidR="007652F2" w:rsidTr="007652F2">
        <w:tc>
          <w:tcPr>
            <w:tcW w:w="630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  <w:tr w:rsidR="007652F2" w:rsidTr="007652F2">
        <w:tc>
          <w:tcPr>
            <w:tcW w:w="6300" w:type="dxa"/>
          </w:tcPr>
          <w:p w:rsidR="007652F2" w:rsidRDefault="007652F2"/>
        </w:tc>
        <w:tc>
          <w:tcPr>
            <w:tcW w:w="2430" w:type="dxa"/>
          </w:tcPr>
          <w:p w:rsidR="007652F2" w:rsidRDefault="007652F2"/>
        </w:tc>
      </w:tr>
    </w:tbl>
    <w:p w:rsidR="007952CB" w:rsidRDefault="00EE4B2C">
      <w:pPr>
        <w:pStyle w:val="Heading2"/>
      </w:pPr>
      <w:r>
        <w:t>Accomplishments</w:t>
      </w:r>
    </w:p>
    <w:sdt>
      <w:sdtPr>
        <w:id w:val="1727250588"/>
        <w:placeholder>
          <w:docPart w:val="BCC0E2F95F79457BADC1606E120989CD"/>
        </w:placeholder>
        <w:temporary/>
        <w:showingPlcHdr/>
      </w:sdtPr>
      <w:sdtEndPr/>
      <w:sdtContent>
        <w:p w:rsidR="007952CB" w:rsidRDefault="00EE4B2C">
          <w:r>
            <w:t>[Accomplishments]</w:t>
          </w:r>
        </w:p>
      </w:sdtContent>
    </w:sdt>
    <w:p w:rsidR="007952CB" w:rsidRDefault="00EE4B2C">
      <w:pPr>
        <w:pStyle w:val="Heading2"/>
      </w:pPr>
      <w:r>
        <w:t>Concerns</w:t>
      </w:r>
    </w:p>
    <w:sdt>
      <w:sdtPr>
        <w:id w:val="-1148436154"/>
        <w:placeholder>
          <w:docPart w:val="92B8665E10ED46D68CDFD1140D38D7F9"/>
        </w:placeholder>
        <w:temporary/>
        <w:showingPlcHdr/>
      </w:sdtPr>
      <w:sdtEndPr/>
      <w:sdtContent>
        <w:p w:rsidR="007952CB" w:rsidRDefault="00EE4B2C">
          <w:r>
            <w:t>[Concerns]</w:t>
          </w:r>
        </w:p>
      </w:sdtContent>
    </w:sdt>
    <w:sectPr w:rsidR="007952C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2C" w:rsidRDefault="00EE4B2C">
      <w:r>
        <w:separator/>
      </w:r>
    </w:p>
  </w:endnote>
  <w:endnote w:type="continuationSeparator" w:id="0">
    <w:p w:rsidR="00EE4B2C" w:rsidRDefault="00EE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2CB" w:rsidRDefault="00EE4B2C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2C" w:rsidRDefault="00EE4B2C">
      <w:r>
        <w:separator/>
      </w:r>
    </w:p>
  </w:footnote>
  <w:footnote w:type="continuationSeparator" w:id="0">
    <w:p w:rsidR="00EE4B2C" w:rsidRDefault="00EE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AAD5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156C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4CB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4C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84D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9251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40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9A5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349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F2"/>
    <w:rsid w:val="007652F2"/>
    <w:rsid w:val="007952CB"/>
    <w:rsid w:val="00E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after="100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E48312" w:themeColor="accent1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shd w:val="clear" w:color="auto" w:fill="EADBD4" w:themeFill="accent3" w:themeFillTint="33"/>
      <w:spacing w:before="240"/>
      <w:outlineLvl w:val="1"/>
    </w:pPr>
    <w:rPr>
      <w:color w:val="865640" w:themeColor="accent3"/>
      <w:sz w:val="22"/>
      <w:szCs w:val="22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BD582C" w:themeColor="accent2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pPr>
      <w:jc w:val="center"/>
    </w:pPr>
    <w:rPr>
      <w:noProof/>
    </w:rPr>
  </w:style>
  <w:style w:type="table" w:customStyle="1" w:styleId="GridTable1Light">
    <w:name w:val="Grid Table 1 Light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Accent6">
    <w:name w:val="List Table 1 Light Accent 6"/>
    <w:basedOn w:val="TableNormal"/>
    <w:uiPriority w:val="46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">
    <w:name w:val="List Table 2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2">
    <w:name w:val="List Table 2 Accent 2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Accent1">
    <w:name w:val="List Table 2 Accent 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Accent3">
    <w:name w:val="List Table 2 Accent 3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paragraph" w:customStyle="1" w:styleId="Companyname">
    <w:name w:val="Company name"/>
    <w:basedOn w:val="Normal"/>
    <w:next w:val="Normal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F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F2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after="100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E48312" w:themeColor="accent1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shd w:val="clear" w:color="auto" w:fill="EADBD4" w:themeFill="accent3" w:themeFillTint="33"/>
      <w:spacing w:before="240"/>
      <w:outlineLvl w:val="1"/>
    </w:pPr>
    <w:rPr>
      <w:color w:val="865640" w:themeColor="accent3"/>
      <w:sz w:val="22"/>
      <w:szCs w:val="22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BD582C" w:themeColor="accent2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pPr>
      <w:jc w:val="center"/>
    </w:pPr>
    <w:rPr>
      <w:noProof/>
    </w:rPr>
  </w:style>
  <w:style w:type="table" w:customStyle="1" w:styleId="GridTable1Light">
    <w:name w:val="Grid Table 1 Light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Accent6">
    <w:name w:val="List Table 1 Light Accent 6"/>
    <w:basedOn w:val="TableNormal"/>
    <w:uiPriority w:val="46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">
    <w:name w:val="List Table 2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2">
    <w:name w:val="List Table 2 Accent 2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Accent1">
    <w:name w:val="List Table 2 Accent 1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Accent3">
    <w:name w:val="List Table 2 Accent 3"/>
    <w:basedOn w:val="TableNormal"/>
    <w:uiPriority w:val="47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paragraph" w:customStyle="1" w:styleId="Companyname">
    <w:name w:val="Company name"/>
    <w:basedOn w:val="Normal"/>
    <w:next w:val="Normal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F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F2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N\Documents\GitHub\NorWor\TS1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B8F5CCA653403991AA4C0F0798E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DFA8-A5F8-4109-93BA-0C24216EB25B}"/>
      </w:docPartPr>
      <w:docPartBody>
        <w:p w:rsidR="00000000" w:rsidRDefault="00BA6A43">
          <w:pPr>
            <w:pStyle w:val="0FB8F5CCA653403991AA4C0F0798E34E"/>
          </w:pPr>
          <w:r>
            <w:t>[Company Name]</w:t>
          </w:r>
        </w:p>
      </w:docPartBody>
    </w:docPart>
    <w:docPart>
      <w:docPartPr>
        <w:name w:val="9A42EBF6EBB3448F8574C48A83D0F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E349-03D7-409E-9C46-07CF44786A4C}"/>
      </w:docPartPr>
      <w:docPartBody>
        <w:p w:rsidR="00000000" w:rsidRDefault="00BA6A43">
          <w:pPr>
            <w:pStyle w:val="9A42EBF6EBB3448F8574C48A83D0FF30"/>
          </w:pPr>
          <w:r>
            <w:t>[Start date]</w:t>
          </w:r>
        </w:p>
      </w:docPartBody>
    </w:docPart>
    <w:docPart>
      <w:docPartPr>
        <w:name w:val="3BD2853415B5494AB22E2D0C349B5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96A05-A47A-4981-A9E7-062386A4F202}"/>
      </w:docPartPr>
      <w:docPartBody>
        <w:p w:rsidR="00000000" w:rsidRDefault="00BA6A43">
          <w:pPr>
            <w:pStyle w:val="3BD2853415B5494AB22E2D0C349B5617"/>
          </w:pPr>
          <w:r>
            <w:t>[End date]</w:t>
          </w:r>
        </w:p>
      </w:docPartBody>
    </w:docPart>
    <w:docPart>
      <w:docPartPr>
        <w:name w:val="BCC0E2F95F79457BADC1606E1209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D32ED-0799-4BDB-859E-F504C230171B}"/>
      </w:docPartPr>
      <w:docPartBody>
        <w:p w:rsidR="00000000" w:rsidRDefault="00BA6A43">
          <w:pPr>
            <w:pStyle w:val="BCC0E2F95F79457BADC1606E120989CD"/>
          </w:pPr>
          <w:r>
            <w:t>[Accomplishments]</w:t>
          </w:r>
        </w:p>
      </w:docPartBody>
    </w:docPart>
    <w:docPart>
      <w:docPartPr>
        <w:name w:val="92B8665E10ED46D68CDFD1140D38D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6A899-33FA-4988-A2D4-8E7FA093ED55}"/>
      </w:docPartPr>
      <w:docPartBody>
        <w:p w:rsidR="00000000" w:rsidRDefault="00BA6A43">
          <w:pPr>
            <w:pStyle w:val="92B8665E10ED46D68CDFD1140D38D7F9"/>
          </w:pPr>
          <w:r>
            <w:t>[Concerns]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43"/>
    <w:rsid w:val="00B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B8F5CCA653403991AA4C0F0798E34E">
    <w:name w:val="0FB8F5CCA653403991AA4C0F0798E34E"/>
  </w:style>
  <w:style w:type="paragraph" w:customStyle="1" w:styleId="9A42EBF6EBB3448F8574C48A83D0FF30">
    <w:name w:val="9A42EBF6EBB3448F8574C48A83D0FF30"/>
  </w:style>
  <w:style w:type="paragraph" w:customStyle="1" w:styleId="3BD2853415B5494AB22E2D0C349B5617">
    <w:name w:val="3BD2853415B5494AB22E2D0C349B5617"/>
  </w:style>
  <w:style w:type="paragraph" w:customStyle="1" w:styleId="DBC8A5609B0B44579174C87AB5B1B57A">
    <w:name w:val="DBC8A5609B0B44579174C87AB5B1B57A"/>
  </w:style>
  <w:style w:type="paragraph" w:customStyle="1" w:styleId="BCC0E2F95F79457BADC1606E120989CD">
    <w:name w:val="BCC0E2F95F79457BADC1606E120989CD"/>
  </w:style>
  <w:style w:type="paragraph" w:customStyle="1" w:styleId="92B8665E10ED46D68CDFD1140D38D7F9">
    <w:name w:val="92B8665E10ED46D68CDFD1140D38D7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B8F5CCA653403991AA4C0F0798E34E">
    <w:name w:val="0FB8F5CCA653403991AA4C0F0798E34E"/>
  </w:style>
  <w:style w:type="paragraph" w:customStyle="1" w:styleId="9A42EBF6EBB3448F8574C48A83D0FF30">
    <w:name w:val="9A42EBF6EBB3448F8574C48A83D0FF30"/>
  </w:style>
  <w:style w:type="paragraph" w:customStyle="1" w:styleId="3BD2853415B5494AB22E2D0C349B5617">
    <w:name w:val="3BD2853415B5494AB22E2D0C349B5617"/>
  </w:style>
  <w:style w:type="paragraph" w:customStyle="1" w:styleId="DBC8A5609B0B44579174C87AB5B1B57A">
    <w:name w:val="DBC8A5609B0B44579174C87AB5B1B57A"/>
  </w:style>
  <w:style w:type="paragraph" w:customStyle="1" w:styleId="BCC0E2F95F79457BADC1606E120989CD">
    <w:name w:val="BCC0E2F95F79457BADC1606E120989CD"/>
  </w:style>
  <w:style w:type="paragraph" w:customStyle="1" w:styleId="92B8665E10ED46D68CDFD1140D38D7F9">
    <w:name w:val="92B8665E10ED46D68CDFD1140D38D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r="http://schemas.openxmlformats.org/officeDocument/2006/relationships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9A227A-C5E4-4840-A8DC-ADCAA9867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TS103463063.dotx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2013-03-26T23:58:00Z</dcterms:created>
  <dcterms:modified xsi:type="dcterms:W3CDTF">2013-03-27T00:01:00Z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TC034630639991</vt:lpwstr>
  </property>
</Properties>
</file>